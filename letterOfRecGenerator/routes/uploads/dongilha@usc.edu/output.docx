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November 14, 2021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&amp;lt;p&amp;gt;&amp;lt;span class=&amp;quot;span-insert&amp;quot; data-type=&amp;quot;First Name&amp;quot;&amp;gt;﻿&amp;lt;span contenteditable=&amp;quot;false&amp;quot;&amp;gt; First Name &amp;lt;/span&amp;gt;﻿&amp;lt;/span&amp;gt; &amp;lt;span class=&amp;quot;span-insert&amp;quot; data-type=&amp;quot;Last Name&amp;quot;&amp;gt;﻿&amp;lt;span contenteditable=&amp;quot;false&amp;quot;&amp;gt; Last Name &amp;lt;/span&amp;gt;﻿&amp;lt;/span&amp;gt; is a student&amp;lt;/p&amp;gt;&amp;lt;p&amp;gt;&amp;lt;span class=&amp;quot;span-insert&amp;quot; data-type=&amp;quot;Possessive Pronoun&amp;quot;&amp;gt;﻿&amp;lt;span contenteditable=&amp;quot;false&amp;quot;&amp;gt; Possessive Pronoun &amp;lt;/span&amp;gt;﻿&amp;lt;/span&amp;gt; major is &amp;lt;span class=&amp;quot;span-insert&amp;quot; data-type=&amp;quot;Major&amp;quot;&amp;gt;﻿&amp;lt;span contenteditable=&amp;quot;false&amp;quot;&amp;gt; Major &amp;lt;/span&amp;gt;﻿&amp;lt;/span&amp;gt; &amp;lt;/p&amp;gt;&amp;lt;p&amp;gt;&amp;tab&amp;lt;span class=&amp;quot;span-insert&amp;quot; data-type=&amp;quot;C++&amp;quot;&amp;gt;﻿&amp;lt;span contenteditable=&amp;quot;false&amp;quot;&amp;gt; C++ &amp;lt;/span&amp;gt;﻿&amp;lt;/span&amp;gt; &amp;tab&amp;lt;span class=&amp;quot;span-insert&amp;quot; data-type=&amp;quot;Java&amp;quot;&amp;gt;﻿&amp;lt;span contenteditable=&amp;quot;false&amp;quot;&amp;gt; Java &amp;lt;/span&amp;gt;﻿&amp;lt;/span&amp;gt; &amp;lt;/p&amp;gt;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7777777" w:rsidR="003B3A30" w:rsidRPr="00276334" w:rsidRDefault="00687EB3" w:rsidP="00F77915">
      <w:pPr>
        <w:pStyle w:val="letterbody"/>
        <w:jc w:val="left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F05EBE1" wp14:editId="6136F0A7">
            <wp:extent cx="942975" cy="432522"/>
            <wp:effectExtent l="0" t="0" r="0" b="0"/>
            <wp:docPr id="3" name="Picture 3" descr="C:\Users\jmilleradmin\AppData\Local\Microsoft\Windows\INetCache\Content.Word\JeffreyMillerSigna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illeradmin\AppData\Local\Microsoft\Windows\INetCache\Content.Word\JeffreyMillerSignature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221" cy="43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D76B" w14:textId="77777777" w:rsidR="00D81519" w:rsidRPr="006E6139" w:rsidRDefault="00D81519" w:rsidP="00D81519">
      <w:pPr>
        <w:rPr>
          <w:rFonts w:asciiTheme="minorHAnsi" w:eastAsiaTheme="minorEastAsia" w:hAnsiTheme="minorHAnsi"/>
          <w:b/>
          <w:noProof/>
          <w:sz w:val="22"/>
          <w:szCs w:val="22"/>
        </w:rPr>
      </w:pPr>
      <w:bookmarkStart w:id="0" w:name="_MailAutoSig"/>
      <w:r w:rsidRPr="006E6139">
        <w:rPr>
          <w:rFonts w:eastAsiaTheme="minorEastAsia"/>
          <w:b/>
          <w:noProof/>
          <w:sz w:val="22"/>
          <w:szCs w:val="22"/>
        </w:rPr>
        <w:t>Jeffrey Miller, Ph.D.</w:t>
      </w:r>
    </w:p>
    <w:p w14:paraId="1F4B72E6" w14:textId="42F48A06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Professor</w:t>
      </w:r>
      <w:r w:rsidR="00E36170">
        <w:rPr>
          <w:rFonts w:eastAsiaTheme="minorEastAsia"/>
          <w:noProof/>
          <w:sz w:val="20"/>
          <w:szCs w:val="20"/>
        </w:rPr>
        <w:t xml:space="preserve"> of </w:t>
      </w:r>
      <w:r>
        <w:rPr>
          <w:rFonts w:eastAsiaTheme="minorEastAsia"/>
          <w:noProof/>
          <w:sz w:val="20"/>
          <w:szCs w:val="20"/>
        </w:rPr>
        <w:t>Computer Science and Information Technology Practice</w:t>
      </w:r>
    </w:p>
    <w:p w14:paraId="2C83AAD6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Director, Information Technology Program (</w:t>
      </w:r>
      <w:hyperlink r:id="rId8" w:history="1">
        <w:r>
          <w:rPr>
            <w:rStyle w:val="Hyperlink"/>
            <w:rFonts w:eastAsiaTheme="minorEastAsia"/>
            <w:noProof/>
            <w:sz w:val="20"/>
            <w:szCs w:val="20"/>
          </w:rPr>
          <w:t>http://itp.usc.edu</w:t>
        </w:r>
      </w:hyperlink>
      <w:r>
        <w:rPr>
          <w:rFonts w:eastAsiaTheme="minorEastAsia"/>
          <w:noProof/>
          <w:sz w:val="20"/>
          <w:szCs w:val="20"/>
        </w:rPr>
        <w:t xml:space="preserve">) </w:t>
      </w:r>
    </w:p>
    <w:p w14:paraId="523D9FF2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Founder, CS@SC Summer Camps (</w:t>
      </w:r>
      <w:hyperlink r:id="rId9" w:history="1">
        <w:r>
          <w:rPr>
            <w:rStyle w:val="Hyperlink"/>
            <w:rFonts w:eastAsiaTheme="minorEastAsia"/>
            <w:noProof/>
            <w:sz w:val="20"/>
            <w:szCs w:val="20"/>
          </w:rPr>
          <w:t>http://summercamps.usc.edu</w:t>
        </w:r>
      </w:hyperlink>
      <w:r>
        <w:rPr>
          <w:rFonts w:eastAsiaTheme="minorEastAsia"/>
          <w:noProof/>
          <w:sz w:val="20"/>
          <w:szCs w:val="20"/>
        </w:rPr>
        <w:t>)</w:t>
      </w:r>
    </w:p>
    <w:p w14:paraId="212DD657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</w:p>
    <w:p w14:paraId="76848FC2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USC Viterbi School of Engineering</w:t>
      </w:r>
    </w:p>
    <w:p w14:paraId="568C029B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University of Southern California</w:t>
      </w:r>
    </w:p>
    <w:p w14:paraId="544CDB56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3650 McClintock Avenue, OHE 412</w:t>
      </w:r>
    </w:p>
    <w:p w14:paraId="238742B8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Los Angeles, CA 90089-1456</w:t>
      </w:r>
    </w:p>
    <w:p w14:paraId="17174378" w14:textId="77777777" w:rsidR="00D81519" w:rsidRDefault="003752EC" w:rsidP="00D81519">
      <w:pPr>
        <w:rPr>
          <w:rFonts w:eastAsiaTheme="minorEastAsia"/>
          <w:noProof/>
          <w:sz w:val="20"/>
          <w:szCs w:val="20"/>
        </w:rPr>
      </w:pPr>
      <w:hyperlink r:id="rId10" w:history="1">
        <w:r w:rsidR="00D81519">
          <w:rPr>
            <w:rStyle w:val="Hyperlink"/>
            <w:rFonts w:eastAsiaTheme="minorEastAsia"/>
            <w:noProof/>
            <w:sz w:val="20"/>
            <w:szCs w:val="20"/>
          </w:rPr>
          <w:t>jeffrey.miller@usc.edu</w:t>
        </w:r>
      </w:hyperlink>
      <w:r w:rsidR="00D81519">
        <w:rPr>
          <w:rFonts w:eastAsiaTheme="minorEastAsia"/>
          <w:noProof/>
          <w:sz w:val="20"/>
          <w:szCs w:val="20"/>
        </w:rPr>
        <w:t xml:space="preserve"> </w:t>
      </w:r>
    </w:p>
    <w:p w14:paraId="72841607" w14:textId="77777777" w:rsidR="00D81519" w:rsidRPr="0075661B" w:rsidRDefault="00D81519" w:rsidP="00D81519">
      <w:pPr>
        <w:rPr>
          <w:rFonts w:ascii="Times" w:hAnsi="Times"/>
          <w:sz w:val="20"/>
        </w:rPr>
      </w:pPr>
      <w:r>
        <w:rPr>
          <w:rFonts w:eastAsiaTheme="minorEastAsia"/>
          <w:noProof/>
          <w:sz w:val="20"/>
          <w:szCs w:val="20"/>
        </w:rPr>
        <w:t>213-740-4542 (office)</w:t>
      </w:r>
      <w:bookmarkEnd w:id="0"/>
    </w:p>
    <w:p w14:paraId="26C06C42" w14:textId="35BEAD3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11"/>
      <w:headerReference w:type="first" r:id="rId12"/>
      <w:footerReference w:type="first" r:id="rId13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796FA" w14:textId="77777777" w:rsidR="008F7E1E" w:rsidRDefault="008F7E1E">
      <w:r>
        <w:separator/>
      </w:r>
    </w:p>
  </w:endnote>
  <w:endnote w:type="continuationSeparator" w:id="0">
    <w:p w14:paraId="57798908" w14:textId="77777777" w:rsidR="008F7E1E" w:rsidRDefault="008F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5F3F1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59157A90" wp14:editId="280BBF1B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32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0C2A6C07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1D43D46C" w14:textId="77777777" w:rsidR="00575733" w:rsidRPr="00D114A7" w:rsidRDefault="00575733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 w:rsidRPr="00D114A7"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>University of Southern California</w:t>
                          </w:r>
                        </w:p>
                        <w:p w14:paraId="4E38F9E4" w14:textId="3C428E4E" w:rsidR="00575733" w:rsidRPr="00D114A7" w:rsidRDefault="00D8151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3650 McClintock Avenue, OHE 412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, Los Angeles, California 90089-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1456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</w:t>
                          </w:r>
                          <w:proofErr w:type="gramEnd"/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Tel: 213 740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4542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" filled="f" stroked="f">
              <v:textbox>
                <w:txbxContent>
                  <w:p w14:paraId="1D43D46C" w14:textId="77777777" w:rsidR="00575733" w:rsidRPr="00D114A7" w:rsidRDefault="00575733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 w:rsidRPr="00D114A7"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>University of Southern California</w:t>
                    </w:r>
                  </w:p>
                  <w:p w14:paraId="4E38F9E4" w14:textId="3C428E4E" w:rsidR="00575733" w:rsidRPr="00D114A7" w:rsidRDefault="00D8151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3650 McClintock Avenue, OHE 412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, Los Angeles, California 90089-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1456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</w:t>
                    </w:r>
                    <w:proofErr w:type="gramEnd"/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Tel: 213 740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4542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B4C4D" w14:textId="77777777" w:rsidR="008F7E1E" w:rsidRDefault="008F7E1E">
      <w:r>
        <w:separator/>
      </w:r>
    </w:p>
  </w:footnote>
  <w:footnote w:type="continuationSeparator" w:id="0">
    <w:p w14:paraId="420AB6FF" w14:textId="77777777" w:rsidR="008F7E1E" w:rsidRDefault="008F7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E60F" w14:textId="77777777" w:rsidR="00575733" w:rsidRDefault="00094C42">
    <w:pPr>
      <w:pStyle w:val="Header"/>
    </w:pPr>
    <w:r w:rsidRPr="00094C42">
      <w:rPr>
        <w:noProof/>
      </w:rPr>
      <w:drawing>
        <wp:anchor distT="0" distB="0" distL="114300" distR="114300" simplePos="0" relativeHeight="251657216" behindDoc="0" locked="0" layoutInCell="1" allowOverlap="1" wp14:anchorId="69C76C41" wp14:editId="2290FBFE">
          <wp:simplePos x="0" y="0"/>
          <wp:positionH relativeFrom="column">
            <wp:posOffset>-982345</wp:posOffset>
          </wp:positionH>
          <wp:positionV relativeFrom="paragraph">
            <wp:posOffset>-158750</wp:posOffset>
          </wp:positionV>
          <wp:extent cx="2374900" cy="838200"/>
          <wp:effectExtent l="0" t="0" r="0" b="0"/>
          <wp:wrapNone/>
          <wp:docPr id="31" name="Picture 0" descr="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_Viterbi_Card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49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7800FDCC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407621B7" w14:textId="520DADA0" w:rsidR="00D81519" w:rsidRDefault="0048642B" w:rsidP="001F3537">
                          <w:pPr>
                            <w:jc w:val="right"/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>Viterbi School of Engineering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FA6A7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Jeffrey Miller, Ph.D.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 w:rsidR="00FA6A7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Professor of </w:t>
                          </w:r>
                          <w:r w:rsidR="00D8151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Computer Science</w:t>
                          </w:r>
                          <w:r w:rsidR="00FA6A7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 Practice</w:t>
                          </w:r>
                        </w:p>
                        <w:p w14:paraId="527F1186" w14:textId="500B0BA4" w:rsidR="00575733" w:rsidRPr="00276334" w:rsidRDefault="00D81519" w:rsidP="001F3537">
                          <w:pPr>
                            <w:jc w:val="right"/>
                          </w:pP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Director, Information Technology Program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" filled="f" stroked="f">
              <v:textbox>
                <w:txbxContent>
                  <w:p w14:paraId="407621B7" w14:textId="520DADA0" w:rsidR="00D81519" w:rsidRDefault="0048642B" w:rsidP="001F3537">
                    <w:pPr>
                      <w:jc w:val="right"/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>Viterbi School of Engineering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FA6A7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Jeffrey Miller, Ph.D.</w:t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 w:rsidR="00FA6A7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Professor of </w:t>
                    </w:r>
                    <w:r w:rsidR="00D8151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Computer Science</w:t>
                    </w:r>
                    <w:r w:rsidR="00FA6A7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 Practice</w:t>
                    </w:r>
                  </w:p>
                  <w:p w14:paraId="527F1186" w14:textId="500B0BA4" w:rsidR="00575733" w:rsidRPr="00276334" w:rsidRDefault="00D81519" w:rsidP="001F3537">
                    <w:pPr>
                      <w:jc w:val="right"/>
                    </w:pP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Director, Information Technology Program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33D9D"/>
    <w:rsid w:val="00743D45"/>
    <w:rsid w:val="0075661B"/>
    <w:rsid w:val="00773303"/>
    <w:rsid w:val="007B0E0F"/>
    <w:rsid w:val="007D20A1"/>
    <w:rsid w:val="007F3DEF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57F7"/>
    <w:rsid w:val="00B50C00"/>
    <w:rsid w:val="00B729B5"/>
    <w:rsid w:val="00B838B4"/>
    <w:rsid w:val="00BA72D7"/>
    <w:rsid w:val="00BB761E"/>
    <w:rsid w:val="00BE3789"/>
    <w:rsid w:val="00C04031"/>
    <w:rsid w:val="00C61F31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C28BB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p.usc.edu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effrey.miller@us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mmercamps.usc.edu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Viterbi Letterhead Word Template.dotx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Jeffrey Miller</cp:lastModifiedBy>
  <cp:revision>4</cp:revision>
  <cp:lastPrinted>2017-04-11T13:46:00Z</cp:lastPrinted>
  <dcterms:created xsi:type="dcterms:W3CDTF">2020-09-14T22:18:00Z</dcterms:created>
  <dcterms:modified xsi:type="dcterms:W3CDTF">2020-12-03T20:58:00Z</dcterms:modified>
</cp:coreProperties>
</file>