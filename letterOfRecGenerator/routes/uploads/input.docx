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8F81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4444DDAD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0E711DE3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68DC5494" w14:textId="4D962DBC" w:rsidR="0067632C" w:rsidRDefault="003752EC" w:rsidP="0067632C">
      <w:pPr>
        <w:pStyle w:val="letterbody"/>
        <w:jc w:val="righ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{date}</w:t>
      </w:r>
    </w:p>
    <w:p w14:paraId="054EB784" w14:textId="2D25E8FA" w:rsidR="0067632C" w:rsidRDefault="003752EC" w:rsidP="003752E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{description}</w:t>
      </w:r>
    </w:p>
    <w:p w14:paraId="226791FE" w14:textId="77777777" w:rsidR="003752EC" w:rsidRDefault="003752EC" w:rsidP="003752EC">
      <w:pPr>
        <w:pStyle w:val="letterbody"/>
        <w:jc w:val="left"/>
        <w:rPr>
          <w:rFonts w:asciiTheme="minorHAnsi" w:hAnsiTheme="minorHAnsi"/>
          <w:sz w:val="20"/>
          <w:szCs w:val="20"/>
        </w:rPr>
      </w:pPr>
    </w:p>
    <w:p w14:paraId="409817EB" w14:textId="1D41EDDB" w:rsidR="003B3A30" w:rsidRPr="00D81519" w:rsidRDefault="00687EB3" w:rsidP="00F77915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 w:rsidRPr="00D81519">
        <w:rPr>
          <w:rFonts w:asciiTheme="minorHAnsi" w:hAnsiTheme="minorHAnsi" w:cs="Times New Roman"/>
          <w:sz w:val="20"/>
          <w:szCs w:val="20"/>
        </w:rPr>
        <w:t>Sincerely</w:t>
      </w:r>
      <w:r w:rsidR="003B3A30" w:rsidRPr="00D81519">
        <w:rPr>
          <w:rFonts w:asciiTheme="minorHAnsi" w:hAnsiTheme="minorHAnsi" w:cs="Times New Roman"/>
          <w:sz w:val="20"/>
          <w:szCs w:val="20"/>
        </w:rPr>
        <w:t xml:space="preserve">, </w:t>
      </w:r>
    </w:p>
    <w:p w14:paraId="25DA5908" w14:textId="77777777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44964666" w14:textId="745665A9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2BBAB1D4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>{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>firstname</w:t>
      </w:r>
      <w:proofErr w:type="spellEnd"/>
      <w:r>
        <w:rPr>
          <w:rFonts w:ascii="Times" w:hAnsi="Times" w:cs="Times"/>
          <w:b/>
          <w:bCs/>
          <w:sz w:val="22"/>
          <w:szCs w:val="22"/>
        </w:rPr>
        <w:t>} {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>lastname</w:t>
      </w:r>
      <w:proofErr w:type="spellEnd"/>
      <w:r>
        <w:rPr>
          <w:rFonts w:ascii="Times" w:hAnsi="Times" w:cs="Times"/>
          <w:b/>
          <w:bCs/>
          <w:sz w:val="22"/>
          <w:szCs w:val="22"/>
        </w:rPr>
        <w:t>}</w:t>
      </w:r>
    </w:p>
    <w:p w14:paraId="3444CEDC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{title}</w:t>
      </w:r>
    </w:p>
    <w:p w14:paraId="4EC09447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</w:p>
    <w:p w14:paraId="4D055723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{department}</w:t>
      </w:r>
    </w:p>
    <w:p w14:paraId="60ECB068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{university}</w:t>
      </w:r>
    </w:p>
    <w:p w14:paraId="0F9048D9" w14:textId="692A83BE" w:rsidR="00C3560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{address1}</w:t>
      </w:r>
      <w:r w:rsidR="00C901C2">
        <w:rPr>
          <w:rFonts w:ascii="Times" w:hAnsi="Times" w:cs="Times"/>
          <w:sz w:val="20"/>
          <w:szCs w:val="20"/>
        </w:rPr>
        <w:t>{address2}</w:t>
      </w:r>
    </w:p>
    <w:p w14:paraId="429884EF" w14:textId="57CCA1D6" w:rsidR="00FB1E69" w:rsidRDefault="00C3560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{city}, </w:t>
      </w:r>
      <w:r w:rsidR="00FB1E69">
        <w:rPr>
          <w:rFonts w:ascii="Times" w:hAnsi="Times" w:cs="Times"/>
          <w:sz w:val="20"/>
          <w:szCs w:val="20"/>
        </w:rPr>
        <w:t>{state}, {</w:t>
      </w:r>
      <w:proofErr w:type="spellStart"/>
      <w:r w:rsidR="00455A60">
        <w:rPr>
          <w:rFonts w:ascii="Times" w:hAnsi="Times" w:cs="Times"/>
          <w:sz w:val="20"/>
          <w:szCs w:val="20"/>
        </w:rPr>
        <w:t>postalcode</w:t>
      </w:r>
      <w:proofErr w:type="spellEnd"/>
      <w:r w:rsidR="00FB1E69">
        <w:rPr>
          <w:rFonts w:ascii="Times" w:hAnsi="Times" w:cs="Times"/>
          <w:sz w:val="20"/>
          <w:szCs w:val="20"/>
        </w:rPr>
        <w:t>}</w:t>
      </w:r>
    </w:p>
    <w:p w14:paraId="703091FF" w14:textId="77777777" w:rsidR="00FB1E69" w:rsidRPr="00F72DA6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{</w:t>
      </w:r>
      <w:proofErr w:type="spellStart"/>
      <w:r>
        <w:rPr>
          <w:rFonts w:ascii="Times" w:hAnsi="Times" w:cs="Times"/>
          <w:sz w:val="20"/>
          <w:szCs w:val="20"/>
        </w:rPr>
        <w:t>phonenumber</w:t>
      </w:r>
      <w:proofErr w:type="spellEnd"/>
      <w:r>
        <w:rPr>
          <w:rFonts w:ascii="Times" w:hAnsi="Times" w:cs="Times"/>
          <w:sz w:val="20"/>
          <w:szCs w:val="20"/>
        </w:rPr>
        <w:t>}</w:t>
      </w:r>
    </w:p>
    <w:p w14:paraId="26C06C42" w14:textId="77777777" w:rsidR="001F3537" w:rsidRPr="0075661B" w:rsidRDefault="001F3537" w:rsidP="00D81519">
      <w:pPr>
        <w:autoSpaceDE w:val="0"/>
        <w:autoSpaceDN w:val="0"/>
        <w:rPr>
          <w:rFonts w:ascii="Times" w:hAnsi="Times"/>
          <w:sz w:val="20"/>
        </w:rPr>
      </w:pPr>
    </w:p>
    <w:sectPr w:rsidR="001F3537" w:rsidRPr="0075661B" w:rsidSect="00FC28BB">
      <w:headerReference w:type="even" r:id="rId7"/>
      <w:headerReference w:type="first" r:id="rId8"/>
      <w:footerReference w:type="first" r:id="rId9"/>
      <w:type w:val="continuous"/>
      <w:pgSz w:w="12240" w:h="15840"/>
      <w:pgMar w:top="1440" w:right="1080" w:bottom="144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778E1" w14:textId="77777777" w:rsidR="00FC4D3C" w:rsidRDefault="00FC4D3C">
      <w:r>
        <w:separator/>
      </w:r>
    </w:p>
  </w:endnote>
  <w:endnote w:type="continuationSeparator" w:id="0">
    <w:p w14:paraId="66DF60DF" w14:textId="77777777" w:rsidR="00FC4D3C" w:rsidRDefault="00FC4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sl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Georg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F3F1" w14:textId="77777777" w:rsidR="00575733" w:rsidRDefault="00FC28BB">
    <w:pPr>
      <w:pStyle w:val="Footer"/>
    </w:pPr>
    <w:r w:rsidRPr="00FC28BB">
      <w:rPr>
        <w:noProof/>
      </w:rPr>
      <w:drawing>
        <wp:anchor distT="0" distB="0" distL="114300" distR="114300" simplePos="0" relativeHeight="251659264" behindDoc="1" locked="0" layoutInCell="1" allowOverlap="1" wp14:anchorId="59157A90" wp14:editId="280BBF1B">
          <wp:simplePos x="0" y="0"/>
          <wp:positionH relativeFrom="column">
            <wp:posOffset>2649855</wp:posOffset>
          </wp:positionH>
          <wp:positionV relativeFrom="paragraph">
            <wp:posOffset>-316865</wp:posOffset>
          </wp:positionV>
          <wp:extent cx="787400" cy="787400"/>
          <wp:effectExtent l="0" t="0" r="0" b="0"/>
          <wp:wrapNone/>
          <wp:docPr id="32" name="Picture 0" descr="Small Use Shield_Black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 Use Shield_Black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AF2BA6" wp14:editId="5A3B6251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txbx>
                      <w:txbxContent>
                        <w:p w14:paraId="1D43D46C" w14:textId="64964E1B" w:rsidR="00575733" w:rsidRPr="00D114A7" w:rsidRDefault="00FB1E69" w:rsidP="001F3537">
                          <w:pPr>
                            <w:jc w:val="center"/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60162E"/>
                              <w:sz w:val="17"/>
                              <w:szCs w:val="15"/>
                            </w:rPr>
                            <w:t>{university}</w:t>
                          </w:r>
                        </w:p>
                        <w:p w14:paraId="4E38F9E4" w14:textId="422C370F" w:rsidR="00575733" w:rsidRPr="00D114A7" w:rsidRDefault="00FB1E69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{address1}{address2}</w:t>
                          </w:r>
                          <w:r w:rsidR="0077143B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, {city}, {state},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{</w:t>
                          </w:r>
                          <w:proofErr w:type="spellStart"/>
                          <w:r w:rsidR="0077143B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postalcode</w:t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}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•  Tel: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{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phonenumber</w:t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}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F2B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5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" filled="f" stroked="f">
              <v:textbox>
                <w:txbxContent>
                  <w:p w14:paraId="1D43D46C" w14:textId="64964E1B" w:rsidR="00575733" w:rsidRPr="00D114A7" w:rsidRDefault="00FB1E69" w:rsidP="001F3537">
                    <w:pPr>
                      <w:jc w:val="center"/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</w:pPr>
                    <w:r>
                      <w:rPr>
                        <w:rFonts w:ascii="Times New Roman" w:hAnsi="Times New Roman" w:cs="Adobe Caslon Pro"/>
                        <w:color w:val="60162E"/>
                        <w:sz w:val="17"/>
                        <w:szCs w:val="15"/>
                      </w:rPr>
                      <w:t>{university}</w:t>
                    </w:r>
                  </w:p>
                  <w:p w14:paraId="4E38F9E4" w14:textId="422C370F" w:rsidR="00575733" w:rsidRPr="00D114A7" w:rsidRDefault="00FB1E69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{address1}{address2}</w:t>
                    </w:r>
                    <w:r w:rsidR="0077143B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, {city}, {state},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{</w:t>
                    </w:r>
                    <w:proofErr w:type="spellStart"/>
                    <w:r w:rsidR="0077143B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postalcode</w:t>
                    </w:r>
                    <w:proofErr w:type="spell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}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•  Tel: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{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phonenumber</w:t>
                    </w:r>
                    <w:proofErr w:type="spell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}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69BC0" w14:textId="77777777" w:rsidR="00FC4D3C" w:rsidRDefault="00FC4D3C">
      <w:r>
        <w:separator/>
      </w:r>
    </w:p>
  </w:footnote>
  <w:footnote w:type="continuationSeparator" w:id="0">
    <w:p w14:paraId="5BB41512" w14:textId="77777777" w:rsidR="00FC4D3C" w:rsidRDefault="00FC4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796B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393B9A4D" wp14:editId="3E9B603A">
          <wp:extent cx="5652770" cy="7315200"/>
          <wp:effectExtent l="0" t="0" r="0" b="0"/>
          <wp:docPr id="30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2E60F" w14:textId="6BFBD350" w:rsidR="00575733" w:rsidRDefault="00B838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FF4D9" wp14:editId="36E6992D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283" y="0"/>
                  <wp:lineTo x="283" y="21107"/>
                  <wp:lineTo x="21095" y="21107"/>
                  <wp:lineTo x="21095" y="0"/>
                  <wp:lineTo x="283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txbx>
                      <w:txbxContent>
                        <w:p w14:paraId="527F1186" w14:textId="72957D7B" w:rsidR="00575733" w:rsidRPr="00276334" w:rsidRDefault="00FB1E69" w:rsidP="00FB1E69">
                          <w:pPr>
                            <w:jc w:val="right"/>
                          </w:pPr>
                          <w:r>
                            <w:rPr>
                              <w:rFonts w:ascii="Arial" w:hAnsi="Arial" w:cs="Adobe Caslon Pro"/>
                              <w:b/>
                              <w:color w:val="800000"/>
                              <w:sz w:val="16"/>
                              <w:szCs w:val="16"/>
                            </w:rPr>
                            <w:t>{department}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{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firstname</w:t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} {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lastname</w:t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}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{title}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FF4D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5pt;width:228.85pt;height: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" filled="f" stroked="f">
              <v:textbox>
                <w:txbxContent>
                  <w:p w14:paraId="527F1186" w14:textId="72957D7B" w:rsidR="00575733" w:rsidRPr="00276334" w:rsidRDefault="00FB1E69" w:rsidP="00FB1E69">
                    <w:pPr>
                      <w:jc w:val="right"/>
                    </w:pPr>
                    <w:r>
                      <w:rPr>
                        <w:rFonts w:ascii="Arial" w:hAnsi="Arial" w:cs="Adobe Caslon Pro"/>
                        <w:b/>
                        <w:color w:val="800000"/>
                        <w:sz w:val="16"/>
                        <w:szCs w:val="16"/>
                      </w:rPr>
                      <w:t>{department}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{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firstname</w:t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} {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lastname</w:t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}</w:t>
                    </w:r>
                    <w:r w:rsidR="00575733" w:rsidRPr="00D114A7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{title}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proofState w:spelling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37"/>
    <w:rsid w:val="00027A85"/>
    <w:rsid w:val="00033284"/>
    <w:rsid w:val="00040C08"/>
    <w:rsid w:val="000433F2"/>
    <w:rsid w:val="0006607D"/>
    <w:rsid w:val="000861D2"/>
    <w:rsid w:val="00094C42"/>
    <w:rsid w:val="000C0622"/>
    <w:rsid w:val="000F0FB1"/>
    <w:rsid w:val="001343D2"/>
    <w:rsid w:val="00167695"/>
    <w:rsid w:val="0017275E"/>
    <w:rsid w:val="001F3537"/>
    <w:rsid w:val="001F7D82"/>
    <w:rsid w:val="00207377"/>
    <w:rsid w:val="00223EAE"/>
    <w:rsid w:val="00226F57"/>
    <w:rsid w:val="00233E85"/>
    <w:rsid w:val="0025360B"/>
    <w:rsid w:val="002620BF"/>
    <w:rsid w:val="00270B41"/>
    <w:rsid w:val="002854E8"/>
    <w:rsid w:val="002D483E"/>
    <w:rsid w:val="002D55FE"/>
    <w:rsid w:val="00316B7E"/>
    <w:rsid w:val="00337648"/>
    <w:rsid w:val="003633E5"/>
    <w:rsid w:val="003743C2"/>
    <w:rsid w:val="003752EC"/>
    <w:rsid w:val="00376829"/>
    <w:rsid w:val="003B3A30"/>
    <w:rsid w:val="003B6513"/>
    <w:rsid w:val="00422E09"/>
    <w:rsid w:val="00430206"/>
    <w:rsid w:val="00455843"/>
    <w:rsid w:val="00455A60"/>
    <w:rsid w:val="0048642B"/>
    <w:rsid w:val="004C3DC8"/>
    <w:rsid w:val="00535C1C"/>
    <w:rsid w:val="0053789E"/>
    <w:rsid w:val="00546C32"/>
    <w:rsid w:val="00575733"/>
    <w:rsid w:val="00580820"/>
    <w:rsid w:val="005808BD"/>
    <w:rsid w:val="0059538D"/>
    <w:rsid w:val="005A75DE"/>
    <w:rsid w:val="005C643D"/>
    <w:rsid w:val="005D1488"/>
    <w:rsid w:val="005E4FE2"/>
    <w:rsid w:val="005F58BE"/>
    <w:rsid w:val="006029C7"/>
    <w:rsid w:val="00602C20"/>
    <w:rsid w:val="0062579B"/>
    <w:rsid w:val="00650220"/>
    <w:rsid w:val="0067632C"/>
    <w:rsid w:val="00687EB3"/>
    <w:rsid w:val="006B17C1"/>
    <w:rsid w:val="007021FA"/>
    <w:rsid w:val="0070709F"/>
    <w:rsid w:val="00733D9D"/>
    <w:rsid w:val="00743D45"/>
    <w:rsid w:val="0075661B"/>
    <w:rsid w:val="0077143B"/>
    <w:rsid w:val="00773303"/>
    <w:rsid w:val="007B0E0F"/>
    <w:rsid w:val="007D20A1"/>
    <w:rsid w:val="007F3DEF"/>
    <w:rsid w:val="00810780"/>
    <w:rsid w:val="0081363F"/>
    <w:rsid w:val="00813953"/>
    <w:rsid w:val="00836CAB"/>
    <w:rsid w:val="008535B0"/>
    <w:rsid w:val="00863337"/>
    <w:rsid w:val="0087404A"/>
    <w:rsid w:val="00875EB6"/>
    <w:rsid w:val="0088077F"/>
    <w:rsid w:val="008D6FB8"/>
    <w:rsid w:val="008E3B18"/>
    <w:rsid w:val="008E6D54"/>
    <w:rsid w:val="008F7E1E"/>
    <w:rsid w:val="00912A7D"/>
    <w:rsid w:val="00921BFB"/>
    <w:rsid w:val="00973378"/>
    <w:rsid w:val="009900F5"/>
    <w:rsid w:val="009959E9"/>
    <w:rsid w:val="009E334D"/>
    <w:rsid w:val="009E38C6"/>
    <w:rsid w:val="00A02D30"/>
    <w:rsid w:val="00A02F0E"/>
    <w:rsid w:val="00A1637D"/>
    <w:rsid w:val="00A66030"/>
    <w:rsid w:val="00A7184C"/>
    <w:rsid w:val="00A83547"/>
    <w:rsid w:val="00A959EB"/>
    <w:rsid w:val="00AD3693"/>
    <w:rsid w:val="00AE42E4"/>
    <w:rsid w:val="00AE6CAA"/>
    <w:rsid w:val="00B147E2"/>
    <w:rsid w:val="00B1668C"/>
    <w:rsid w:val="00B166F7"/>
    <w:rsid w:val="00B357F7"/>
    <w:rsid w:val="00B50C00"/>
    <w:rsid w:val="00B729B5"/>
    <w:rsid w:val="00B838B4"/>
    <w:rsid w:val="00B83B27"/>
    <w:rsid w:val="00BA72D7"/>
    <w:rsid w:val="00BB761E"/>
    <w:rsid w:val="00BE3789"/>
    <w:rsid w:val="00C04031"/>
    <w:rsid w:val="00C35609"/>
    <w:rsid w:val="00C61F31"/>
    <w:rsid w:val="00C901C2"/>
    <w:rsid w:val="00C915B7"/>
    <w:rsid w:val="00C92246"/>
    <w:rsid w:val="00CC2849"/>
    <w:rsid w:val="00CE257C"/>
    <w:rsid w:val="00CF0930"/>
    <w:rsid w:val="00D05ACB"/>
    <w:rsid w:val="00D5125E"/>
    <w:rsid w:val="00D60611"/>
    <w:rsid w:val="00D70036"/>
    <w:rsid w:val="00D75C45"/>
    <w:rsid w:val="00D8098E"/>
    <w:rsid w:val="00D81519"/>
    <w:rsid w:val="00DA0C28"/>
    <w:rsid w:val="00DD4857"/>
    <w:rsid w:val="00DE6014"/>
    <w:rsid w:val="00E05674"/>
    <w:rsid w:val="00E15011"/>
    <w:rsid w:val="00E158B3"/>
    <w:rsid w:val="00E21C11"/>
    <w:rsid w:val="00E254FC"/>
    <w:rsid w:val="00E36170"/>
    <w:rsid w:val="00E52F83"/>
    <w:rsid w:val="00E64A8C"/>
    <w:rsid w:val="00E82D3C"/>
    <w:rsid w:val="00EA3164"/>
    <w:rsid w:val="00EF1C08"/>
    <w:rsid w:val="00F0607B"/>
    <w:rsid w:val="00F263EF"/>
    <w:rsid w:val="00F36217"/>
    <w:rsid w:val="00F57CBE"/>
    <w:rsid w:val="00F77915"/>
    <w:rsid w:val="00F827ED"/>
    <w:rsid w:val="00F93F1B"/>
    <w:rsid w:val="00FA49AB"/>
    <w:rsid w:val="00FA6A79"/>
    <w:rsid w:val="00FB1E69"/>
    <w:rsid w:val="00FC28BB"/>
    <w:rsid w:val="00FC4D3C"/>
    <w:rsid w:val="00FE1509"/>
    <w:rsid w:val="00FF6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6219E"/>
  <w15:docId w15:val="{8FC419A5-E2A2-4A65-B709-4CF7DEC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admin\Desktop\jeff\college\usc\Viterbi%20Letterhead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5597-0A13-4ED0-BD58-03C8AED2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C:\Users\jeffadmin\Desktop\jeff\college\usc\Viterbi Letterhead Word Template.dotx</Template>
  <TotalTime>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Miller</dc:creator>
  <cp:keywords/>
  <cp:lastModifiedBy>Frost Tianjian Xu</cp:lastModifiedBy>
  <cp:revision>12</cp:revision>
  <cp:lastPrinted>2017-04-11T13:46:00Z</cp:lastPrinted>
  <dcterms:created xsi:type="dcterms:W3CDTF">2020-09-14T22:18:00Z</dcterms:created>
  <dcterms:modified xsi:type="dcterms:W3CDTF">2021-10-18T06:29:00Z</dcterms:modified>
</cp:coreProperties>
</file>