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8F81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4444DDAD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0E711DE3" w14:textId="77777777" w:rsidR="0067632C" w:rsidRDefault="0067632C" w:rsidP="0067632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</w:p>
    <w:p w14:paraId="68DC5494" w14:textId="4D962DBC" w:rsidR="0067632C" w:rsidRDefault="003752EC" w:rsidP="0067632C">
      <w:pPr>
        <w:pStyle w:val="letterbody"/>
        <w:jc w:val="righ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February 23, 2021</w:t>
      </w:r>
    </w:p>
    <w:p w14:paraId="054EB784" w14:textId="2D25E8FA" w:rsidR="0067632C" w:rsidRDefault="003752EC" w:rsidP="003752EC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 xml:space="preserve"> </w:t>
      </w:r>
      <w:r>
        <w:br/>
      </w:r>
      <w:r>
        <w:rPr>
          <w:rFonts w:asciiTheme="minorHAnsi" w:hAnsiTheme="minorHAnsi" w:cs="Times New Roman"/>
          <w:sz w:val="20"/>
          <w:szCs w:val="20"/>
        </w:rPr>
        <w:t xml:space="preserve">Jeffrey Miller Him </w:t>
      </w:r>
    </w:p>
    <w:p w14:paraId="226791FE" w14:textId="77777777" w:rsidR="003752EC" w:rsidRDefault="003752EC" w:rsidP="003752EC">
      <w:pPr>
        <w:pStyle w:val="letterbody"/>
        <w:jc w:val="left"/>
        <w:rPr>
          <w:rFonts w:asciiTheme="minorHAnsi" w:hAnsiTheme="minorHAnsi"/>
          <w:sz w:val="20"/>
          <w:szCs w:val="20"/>
        </w:rPr>
      </w:pPr>
    </w:p>
    <w:p w14:paraId="409817EB" w14:textId="1D41EDDB" w:rsidR="003B3A30" w:rsidRPr="00D81519" w:rsidRDefault="00687EB3" w:rsidP="00F77915">
      <w:pPr>
        <w:pStyle w:val="letterbody"/>
        <w:jc w:val="left"/>
        <w:rPr>
          <w:rFonts w:asciiTheme="minorHAnsi" w:hAnsiTheme="minorHAnsi" w:cs="Times New Roman"/>
          <w:sz w:val="20"/>
          <w:szCs w:val="20"/>
        </w:rPr>
      </w:pPr>
      <w:r w:rsidRPr="00D81519">
        <w:rPr>
          <w:rFonts w:asciiTheme="minorHAnsi" w:hAnsiTheme="minorHAnsi" w:cs="Times New Roman"/>
          <w:sz w:val="20"/>
          <w:szCs w:val="20"/>
        </w:rPr>
        <w:t>Sincerely</w:t>
      </w:r>
      <w:r w:rsidR="003B3A30" w:rsidRPr="00D81519">
        <w:rPr>
          <w:rFonts w:asciiTheme="minorHAnsi" w:hAnsiTheme="minorHAnsi" w:cs="Times New Roman"/>
          <w:sz w:val="20"/>
          <w:szCs w:val="20"/>
        </w:rPr>
        <w:t xml:space="preserve">, </w:t>
      </w:r>
    </w:p>
    <w:p w14:paraId="25DA5908" w14:textId="77777777" w:rsidR="003B3A30" w:rsidRPr="00276334" w:rsidRDefault="003B3A30" w:rsidP="00F77915">
      <w:pPr>
        <w:pStyle w:val="letterbody"/>
        <w:jc w:val="left"/>
        <w:rPr>
          <w:rFonts w:ascii="Times" w:hAnsi="Times"/>
        </w:rPr>
      </w:pPr>
    </w:p>
    <w:p w14:paraId="44964666" w14:textId="77777777" w:rsidR="003B3A30" w:rsidRPr="00276334" w:rsidRDefault="00687EB3" w:rsidP="00F77915">
      <w:pPr>
        <w:pStyle w:val="letterbody"/>
        <w:jc w:val="left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F05EBE1" wp14:editId="6136F0A7">
            <wp:extent cx="942975" cy="432522"/>
            <wp:effectExtent l="0" t="0" r="0" b="0"/>
            <wp:docPr id="3" name="Picture 3" descr="C:\Users\jmilleradmin\AppData\Local\Microsoft\Windows\INetCache\Content.Word\JeffreyMillerSigna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milleradmin\AppData\Local\Microsoft\Windows\INetCache\Content.Word\JeffreyMillerSignature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221" cy="43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D76B" w14:textId="77777777" w:rsidR="00D81519" w:rsidRPr="006E6139" w:rsidRDefault="00D81519" w:rsidP="00D81519">
      <w:pPr>
        <w:rPr>
          <w:rFonts w:asciiTheme="minorHAnsi" w:eastAsiaTheme="minorEastAsia" w:hAnsiTheme="minorHAnsi"/>
          <w:b/>
          <w:noProof/>
          <w:sz w:val="22"/>
          <w:szCs w:val="22"/>
        </w:rPr>
      </w:pPr>
      <w:bookmarkStart w:id="0" w:name="_MailAutoSig"/>
      <w:r w:rsidRPr="006E6139">
        <w:rPr>
          <w:rFonts w:eastAsiaTheme="minorEastAsia"/>
          <w:b/>
          <w:noProof/>
          <w:sz w:val="22"/>
          <w:szCs w:val="22"/>
        </w:rPr>
        <w:t>Jeffrey Miller, Ph.D.</w:t>
      </w:r>
    </w:p>
    <w:p w14:paraId="1F4B72E6" w14:textId="42F48A06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Professor</w:t>
      </w:r>
      <w:r w:rsidR="00E36170">
        <w:rPr>
          <w:rFonts w:eastAsiaTheme="minorEastAsia"/>
          <w:noProof/>
          <w:sz w:val="20"/>
          <w:szCs w:val="20"/>
        </w:rPr>
        <w:t xml:space="preserve"> of </w:t>
      </w:r>
      <w:r>
        <w:rPr>
          <w:rFonts w:eastAsiaTheme="minorEastAsia"/>
          <w:noProof/>
          <w:sz w:val="20"/>
          <w:szCs w:val="20"/>
        </w:rPr>
        <w:t>Computer Science and Information Technology Practice</w:t>
      </w:r>
    </w:p>
    <w:p w14:paraId="2C83AAD6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Director, Information Technology Program (</w:t>
      </w:r>
      <w:hyperlink r:id="rId8" w:history="1">
        <w:r>
          <w:rPr>
            <w:rStyle w:val="Hyperlink"/>
            <w:rFonts w:eastAsiaTheme="minorEastAsia"/>
            <w:noProof/>
            <w:sz w:val="20"/>
            <w:szCs w:val="20"/>
          </w:rPr>
          <w:t>http://itp.usc.edu</w:t>
        </w:r>
      </w:hyperlink>
      <w:r>
        <w:rPr>
          <w:rFonts w:eastAsiaTheme="minorEastAsia"/>
          <w:noProof/>
          <w:sz w:val="20"/>
          <w:szCs w:val="20"/>
        </w:rPr>
        <w:t xml:space="preserve">) </w:t>
      </w:r>
    </w:p>
    <w:p w14:paraId="523D9FF2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Founder, CS@SC Summer Camps (</w:t>
      </w:r>
      <w:hyperlink r:id="rId9" w:history="1">
        <w:r>
          <w:rPr>
            <w:rStyle w:val="Hyperlink"/>
            <w:rFonts w:eastAsiaTheme="minorEastAsia"/>
            <w:noProof/>
            <w:sz w:val="20"/>
            <w:szCs w:val="20"/>
          </w:rPr>
          <w:t>http://summercamps.usc.edu</w:t>
        </w:r>
      </w:hyperlink>
      <w:r>
        <w:rPr>
          <w:rFonts w:eastAsiaTheme="minorEastAsia"/>
          <w:noProof/>
          <w:sz w:val="20"/>
          <w:szCs w:val="20"/>
        </w:rPr>
        <w:t>)</w:t>
      </w:r>
    </w:p>
    <w:p w14:paraId="212DD657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</w:p>
    <w:p w14:paraId="76848FC2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USC Viterbi School of Engineering</w:t>
      </w:r>
    </w:p>
    <w:p w14:paraId="568C029B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University of Southern California</w:t>
      </w:r>
    </w:p>
    <w:p w14:paraId="544CDB56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3650 McClintock Avenue, OHE 412</w:t>
      </w:r>
    </w:p>
    <w:p w14:paraId="238742B8" w14:textId="77777777" w:rsidR="00D81519" w:rsidRDefault="00D81519" w:rsidP="00D81519">
      <w:pPr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t>Los Angeles, CA 90089-1456</w:t>
      </w:r>
    </w:p>
    <w:p w14:paraId="17174378" w14:textId="77777777" w:rsidR="00D81519" w:rsidRDefault="003752EC" w:rsidP="00D81519">
      <w:pPr>
        <w:rPr>
          <w:rFonts w:eastAsiaTheme="minorEastAsia"/>
          <w:noProof/>
          <w:sz w:val="20"/>
          <w:szCs w:val="20"/>
        </w:rPr>
      </w:pPr>
      <w:hyperlink r:id="rId10" w:history="1">
        <w:r w:rsidR="00D81519">
          <w:rPr>
            <w:rStyle w:val="Hyperlink"/>
            <w:rFonts w:eastAsiaTheme="minorEastAsia"/>
            <w:noProof/>
            <w:sz w:val="20"/>
            <w:szCs w:val="20"/>
          </w:rPr>
          <w:t>jeffrey.miller@usc.edu</w:t>
        </w:r>
      </w:hyperlink>
      <w:r w:rsidR="00D81519">
        <w:rPr>
          <w:rFonts w:eastAsiaTheme="minorEastAsia"/>
          <w:noProof/>
          <w:sz w:val="20"/>
          <w:szCs w:val="20"/>
        </w:rPr>
        <w:t xml:space="preserve"> </w:t>
      </w:r>
    </w:p>
    <w:p w14:paraId="72841607" w14:textId="77777777" w:rsidR="00D81519" w:rsidRPr="0075661B" w:rsidRDefault="00D81519" w:rsidP="00D81519">
      <w:pPr>
        <w:rPr>
          <w:rFonts w:ascii="Times" w:hAnsi="Times"/>
          <w:sz w:val="20"/>
        </w:rPr>
      </w:pPr>
      <w:r>
        <w:rPr>
          <w:rFonts w:eastAsiaTheme="minorEastAsia"/>
          <w:noProof/>
          <w:sz w:val="20"/>
          <w:szCs w:val="20"/>
        </w:rPr>
        <w:t>213-740-4542 (office)</w:t>
      </w:r>
      <w:bookmarkEnd w:id="0"/>
    </w:p>
    <w:p w14:paraId="26C06C42" w14:textId="35BEAD37" w:rsidR="001F3537" w:rsidRPr="0075661B" w:rsidRDefault="001F3537" w:rsidP="00D81519">
      <w:pPr>
        <w:autoSpaceDE w:val="0"/>
        <w:autoSpaceDN w:val="0"/>
        <w:rPr>
          <w:rFonts w:ascii="Times" w:hAnsi="Times"/>
          <w:sz w:val="20"/>
        </w:rPr>
      </w:pPr>
    </w:p>
    <w:sectPr w:rsidR="001F3537" w:rsidRPr="0075661B" w:rsidSect="00FC28BB">
      <w:headerReference w:type="even" r:id="rId11"/>
      <w:headerReference w:type="first" r:id="rId12"/>
      <w:footerReference w:type="first" r:id="rId13"/>
      <w:type w:val="continuous"/>
      <w:pgSz w:w="12240" w:h="15840"/>
      <w:pgMar w:top="1440" w:right="1080" w:bottom="1440" w:left="162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796FA" w14:textId="77777777" w:rsidR="008F7E1E" w:rsidRDefault="008F7E1E">
      <w:r>
        <w:separator/>
      </w:r>
    </w:p>
  </w:endnote>
  <w:endnote w:type="continuationSeparator" w:id="0">
    <w:p w14:paraId="57798908" w14:textId="77777777" w:rsidR="008F7E1E" w:rsidRDefault="008F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Casl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5F3F1" w14:textId="77777777" w:rsidR="00575733" w:rsidRDefault="00FC28BB">
    <w:pPr>
      <w:pStyle w:val="Footer"/>
    </w:pPr>
    <w:r w:rsidRPr="00FC28BB">
      <w:rPr>
        <w:noProof/>
      </w:rPr>
      <w:drawing>
        <wp:anchor distT="0" distB="0" distL="114300" distR="114300" simplePos="0" relativeHeight="251659264" behindDoc="1" locked="0" layoutInCell="1" allowOverlap="1" wp14:anchorId="59157A90" wp14:editId="280BBF1B">
          <wp:simplePos x="0" y="0"/>
          <wp:positionH relativeFrom="column">
            <wp:posOffset>2649855</wp:posOffset>
          </wp:positionH>
          <wp:positionV relativeFrom="paragraph">
            <wp:posOffset>-316865</wp:posOffset>
          </wp:positionV>
          <wp:extent cx="787400" cy="787400"/>
          <wp:effectExtent l="0" t="0" r="0" b="0"/>
          <wp:wrapNone/>
          <wp:docPr id="32" name="Picture 0" descr="Small Use Shield_Black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 Use Shield_Black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40" cy="789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AF2BA6" wp14:editId="0C2A6C07">
              <wp:simplePos x="0" y="0"/>
              <wp:positionH relativeFrom="column">
                <wp:posOffset>-626745</wp:posOffset>
              </wp:positionH>
              <wp:positionV relativeFrom="paragraph">
                <wp:posOffset>-685165</wp:posOffset>
              </wp:positionV>
              <wp:extent cx="7340600" cy="533400"/>
              <wp:effectExtent l="0" t="0" r="0" b="0"/>
              <wp:wrapTight wrapText="bothSides">
                <wp:wrapPolygon edited="0">
                  <wp:start x="112" y="0"/>
                  <wp:lineTo x="112" y="20829"/>
                  <wp:lineTo x="21413" y="20829"/>
                  <wp:lineTo x="21413" y="0"/>
                  <wp:lineTo x="112" y="0"/>
                </wp:wrapPolygon>
              </wp:wrapTight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4060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1D43D46C" w14:textId="77777777" w:rsidR="00575733" w:rsidRPr="00D114A7" w:rsidRDefault="00575733" w:rsidP="001F3537">
                          <w:pPr>
                            <w:jc w:val="center"/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</w:pPr>
                          <w:r w:rsidRPr="00D114A7">
                            <w:rPr>
                              <w:rFonts w:ascii="Times New Roman" w:hAnsi="Times New Roman" w:cs="Adobe Caslon Pro"/>
                              <w:color w:val="60162E"/>
                              <w:sz w:val="17"/>
                              <w:szCs w:val="15"/>
                            </w:rPr>
                            <w:t>University of Southern California</w:t>
                          </w:r>
                        </w:p>
                        <w:p w14:paraId="4E38F9E4" w14:textId="3C428E4E" w:rsidR="00575733" w:rsidRPr="00D114A7" w:rsidRDefault="00D81519" w:rsidP="001F3537">
                          <w:pPr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3650 McClintock Avenue, OHE 412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, Los Angeles, California 90089-</w:t>
                          </w:r>
                          <w:proofErr w:type="gramStart"/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1456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•</w:t>
                          </w:r>
                          <w:proofErr w:type="gramEnd"/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 Tel: 213 740 </w:t>
                          </w:r>
                          <w:r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>4542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color w:val="000000"/>
                              <w:sz w:val="17"/>
                              <w:szCs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AF2B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49.35pt;margin-top:-53.95pt;width:57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" filled="f" stroked="f">
              <v:textbox>
                <w:txbxContent>
                  <w:p w14:paraId="1D43D46C" w14:textId="77777777" w:rsidR="00575733" w:rsidRPr="00D114A7" w:rsidRDefault="00575733" w:rsidP="001F3537">
                    <w:pPr>
                      <w:jc w:val="center"/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</w:pPr>
                    <w:r w:rsidRPr="00D114A7">
                      <w:rPr>
                        <w:rFonts w:ascii="Times New Roman" w:hAnsi="Times New Roman" w:cs="Adobe Caslon Pro"/>
                        <w:color w:val="60162E"/>
                        <w:sz w:val="17"/>
                        <w:szCs w:val="15"/>
                      </w:rPr>
                      <w:t>University of Southern California</w:t>
                    </w:r>
                  </w:p>
                  <w:p w14:paraId="4E38F9E4" w14:textId="3C428E4E" w:rsidR="00575733" w:rsidRPr="00D114A7" w:rsidRDefault="00D81519" w:rsidP="001F3537">
                    <w:pPr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3650 McClintock Avenue, OHE 412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, Los Angeles, California 90089-</w:t>
                    </w:r>
                    <w:proofErr w:type="gramStart"/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1456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•</w:t>
                    </w:r>
                    <w:proofErr w:type="gramEnd"/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 Tel: 213 740 </w:t>
                    </w:r>
                    <w:r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>4542</w:t>
                    </w:r>
                    <w:r w:rsidR="00575733" w:rsidRPr="00D114A7">
                      <w:rPr>
                        <w:rFonts w:ascii="Times New Roman" w:hAnsi="Times New Roman" w:cs="Adobe Caslon Pro"/>
                        <w:color w:val="000000"/>
                        <w:sz w:val="17"/>
                        <w:szCs w:val="15"/>
                      </w:rPr>
                      <w:t xml:space="preserve"> </w:t>
                    </w:r>
                  </w:p>
                </w:txbxContent>
              </v:textbox>
              <w10:wrap type="tigh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B4C4D" w14:textId="77777777" w:rsidR="008F7E1E" w:rsidRDefault="008F7E1E">
      <w:r>
        <w:separator/>
      </w:r>
    </w:p>
  </w:footnote>
  <w:footnote w:type="continuationSeparator" w:id="0">
    <w:p w14:paraId="420AB6FF" w14:textId="77777777" w:rsidR="008F7E1E" w:rsidRDefault="008F7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1796B" w14:textId="77777777" w:rsidR="00575733" w:rsidRDefault="00575733">
    <w:pPr>
      <w:pStyle w:val="Header"/>
    </w:pPr>
    <w:r>
      <w:rPr>
        <w:noProof/>
      </w:rPr>
      <w:drawing>
        <wp:inline distT="0" distB="0" distL="0" distR="0" wp14:anchorId="393B9A4D" wp14:editId="3E9B603A">
          <wp:extent cx="5652770" cy="7315200"/>
          <wp:effectExtent l="0" t="0" r="0" b="0"/>
          <wp:docPr id="30" name="Picture 1" descr="Primary USC Letterhead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mary USC Letterhead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52770" cy="7315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2E60F" w14:textId="77777777" w:rsidR="00575733" w:rsidRDefault="00094C42">
    <w:pPr>
      <w:pStyle w:val="Header"/>
    </w:pPr>
    <w:r w:rsidRPr="00094C42">
      <w:rPr>
        <w:noProof/>
      </w:rPr>
      <w:drawing>
        <wp:anchor distT="0" distB="0" distL="114300" distR="114300" simplePos="0" relativeHeight="251657216" behindDoc="0" locked="0" layoutInCell="1" allowOverlap="1" wp14:anchorId="69C76C41" wp14:editId="2290FBFE">
          <wp:simplePos x="0" y="0"/>
          <wp:positionH relativeFrom="column">
            <wp:posOffset>-982345</wp:posOffset>
          </wp:positionH>
          <wp:positionV relativeFrom="paragraph">
            <wp:posOffset>-158750</wp:posOffset>
          </wp:positionV>
          <wp:extent cx="2374900" cy="838200"/>
          <wp:effectExtent l="0" t="0" r="0" b="0"/>
          <wp:wrapNone/>
          <wp:docPr id="31" name="Picture 0" descr="Formal_Viterbi_CardOnTrans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al_Viterbi_CardOnTrans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7490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8B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FF4D9" wp14:editId="7800FDCC">
              <wp:simplePos x="0" y="0"/>
              <wp:positionH relativeFrom="column">
                <wp:posOffset>3244215</wp:posOffset>
              </wp:positionH>
              <wp:positionV relativeFrom="paragraph">
                <wp:posOffset>-60325</wp:posOffset>
              </wp:positionV>
              <wp:extent cx="2906395" cy="974725"/>
              <wp:effectExtent l="0" t="0" r="0" b="0"/>
              <wp:wrapTight wrapText="bothSides">
                <wp:wrapPolygon edited="0">
                  <wp:start x="283" y="0"/>
                  <wp:lineTo x="283" y="21107"/>
                  <wp:lineTo x="21095" y="21107"/>
                  <wp:lineTo x="21095" y="0"/>
                  <wp:lineTo x="283" y="0"/>
                </wp:wrapPolygon>
              </wp:wrapTight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6395" cy="974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txbx>
                      <w:txbxContent>
                        <w:p w14:paraId="407621B7" w14:textId="520DADA0" w:rsidR="00D81519" w:rsidRDefault="0048642B" w:rsidP="001F3537">
                          <w:pPr>
                            <w:jc w:val="right"/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</w:pPr>
                          <w:r>
                            <w:rPr>
                              <w:rFonts w:ascii="Arial" w:hAnsi="Arial" w:cs="Adobe Caslon Pro"/>
                              <w:b/>
                              <w:color w:val="800000"/>
                              <w:sz w:val="16"/>
                              <w:szCs w:val="16"/>
                            </w:rPr>
                            <w:t>Viterbi School of Engineering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FA6A79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Jeffrey Miller, Ph.D.</w:t>
                          </w:r>
                          <w:r w:rsidR="00575733" w:rsidRPr="00D114A7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br/>
                          </w:r>
                          <w:r w:rsidR="00FA6A79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Professor of </w:t>
                          </w:r>
                          <w:r w:rsidR="00D81519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Computer Science</w:t>
                          </w:r>
                          <w:r w:rsidR="00FA6A79"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 xml:space="preserve"> Practice</w:t>
                          </w:r>
                        </w:p>
                        <w:p w14:paraId="527F1186" w14:textId="500B0BA4" w:rsidR="00575733" w:rsidRPr="00276334" w:rsidRDefault="00D81519" w:rsidP="001F3537">
                          <w:pPr>
                            <w:jc w:val="right"/>
                          </w:pPr>
                          <w:r>
                            <w:rPr>
                              <w:rFonts w:ascii="Times New Roman" w:hAnsi="Times New Roman" w:cs="Adobe Caslon Pro"/>
                              <w:i/>
                              <w:color w:val="000000"/>
                              <w:sz w:val="20"/>
                              <w:szCs w:val="16"/>
                            </w:rPr>
                            <w:t>Director, Information Technology Program</w:t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="00575733">
                            <w:rPr>
                              <w:rFonts w:ascii="Adobe Caslon Pro" w:hAnsi="Adobe Caslon Pro" w:cs="Adobe Caslon Pro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FF4D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55.45pt;margin-top:-4.75pt;width:228.85pt;height:7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" filled="f" stroked="f">
              <v:textbox>
                <w:txbxContent>
                  <w:p w14:paraId="407621B7" w14:textId="520DADA0" w:rsidR="00D81519" w:rsidRDefault="0048642B" w:rsidP="001F3537">
                    <w:pPr>
                      <w:jc w:val="right"/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</w:pPr>
                    <w:r>
                      <w:rPr>
                        <w:rFonts w:ascii="Arial" w:hAnsi="Arial" w:cs="Adobe Caslon Pro"/>
                        <w:b/>
                        <w:color w:val="800000"/>
                        <w:sz w:val="16"/>
                        <w:szCs w:val="16"/>
                      </w:rPr>
                      <w:t>Viterbi School of Engineering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FA6A79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Jeffrey Miller, Ph.D.</w:t>
                    </w:r>
                    <w:r w:rsidR="00575733" w:rsidRPr="00D114A7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br/>
                    </w:r>
                    <w:r w:rsidR="00FA6A79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Professor of </w:t>
                    </w:r>
                    <w:r w:rsidR="00D81519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Computer Science</w:t>
                    </w:r>
                    <w:r w:rsidR="00FA6A79"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 xml:space="preserve"> Practice</w:t>
                    </w:r>
                  </w:p>
                  <w:p w14:paraId="527F1186" w14:textId="500B0BA4" w:rsidR="00575733" w:rsidRPr="00276334" w:rsidRDefault="00D81519" w:rsidP="001F3537">
                    <w:pPr>
                      <w:jc w:val="right"/>
                    </w:pPr>
                    <w:r>
                      <w:rPr>
                        <w:rFonts w:ascii="Times New Roman" w:hAnsi="Times New Roman" w:cs="Adobe Caslon Pro"/>
                        <w:i/>
                        <w:color w:val="000000"/>
                        <w:sz w:val="20"/>
                        <w:szCs w:val="16"/>
                      </w:rPr>
                      <w:t>Director, Information Technology Program</w:t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  <w:r w:rsidR="00575733">
                      <w:rPr>
                        <w:rFonts w:ascii="Adobe Caslon Pro" w:hAnsi="Adobe Caslon Pro" w:cs="Adobe Caslon Pro"/>
                        <w:color w:val="000000"/>
                        <w:sz w:val="16"/>
                        <w:szCs w:val="16"/>
                      </w:rPr>
                      <w:br/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337"/>
    <w:rsid w:val="00027A85"/>
    <w:rsid w:val="00033284"/>
    <w:rsid w:val="00040C08"/>
    <w:rsid w:val="000861D2"/>
    <w:rsid w:val="00094C42"/>
    <w:rsid w:val="000C0622"/>
    <w:rsid w:val="000F0FB1"/>
    <w:rsid w:val="001343D2"/>
    <w:rsid w:val="00167695"/>
    <w:rsid w:val="0017275E"/>
    <w:rsid w:val="001F3537"/>
    <w:rsid w:val="001F7D82"/>
    <w:rsid w:val="00223EAE"/>
    <w:rsid w:val="00226F57"/>
    <w:rsid w:val="00233E85"/>
    <w:rsid w:val="0025360B"/>
    <w:rsid w:val="002620BF"/>
    <w:rsid w:val="00270B41"/>
    <w:rsid w:val="002854E8"/>
    <w:rsid w:val="002D483E"/>
    <w:rsid w:val="002D55FE"/>
    <w:rsid w:val="00316B7E"/>
    <w:rsid w:val="00337648"/>
    <w:rsid w:val="003633E5"/>
    <w:rsid w:val="003743C2"/>
    <w:rsid w:val="003752EC"/>
    <w:rsid w:val="00376829"/>
    <w:rsid w:val="003B3A30"/>
    <w:rsid w:val="003B6513"/>
    <w:rsid w:val="00422E09"/>
    <w:rsid w:val="00430206"/>
    <w:rsid w:val="00455843"/>
    <w:rsid w:val="0048642B"/>
    <w:rsid w:val="004C3DC8"/>
    <w:rsid w:val="00535C1C"/>
    <w:rsid w:val="0053789E"/>
    <w:rsid w:val="00546C32"/>
    <w:rsid w:val="00575733"/>
    <w:rsid w:val="00580820"/>
    <w:rsid w:val="005808BD"/>
    <w:rsid w:val="0059538D"/>
    <w:rsid w:val="005A75DE"/>
    <w:rsid w:val="005C643D"/>
    <w:rsid w:val="005D1488"/>
    <w:rsid w:val="005F58BE"/>
    <w:rsid w:val="006029C7"/>
    <w:rsid w:val="00602C20"/>
    <w:rsid w:val="0062579B"/>
    <w:rsid w:val="00650220"/>
    <w:rsid w:val="0067632C"/>
    <w:rsid w:val="00687EB3"/>
    <w:rsid w:val="006B17C1"/>
    <w:rsid w:val="007021FA"/>
    <w:rsid w:val="0070709F"/>
    <w:rsid w:val="00733D9D"/>
    <w:rsid w:val="00743D45"/>
    <w:rsid w:val="0075661B"/>
    <w:rsid w:val="00773303"/>
    <w:rsid w:val="007B0E0F"/>
    <w:rsid w:val="007D20A1"/>
    <w:rsid w:val="007F3DEF"/>
    <w:rsid w:val="0081363F"/>
    <w:rsid w:val="00813953"/>
    <w:rsid w:val="00836CAB"/>
    <w:rsid w:val="008535B0"/>
    <w:rsid w:val="00863337"/>
    <w:rsid w:val="0087404A"/>
    <w:rsid w:val="00875EB6"/>
    <w:rsid w:val="0088077F"/>
    <w:rsid w:val="008D6FB8"/>
    <w:rsid w:val="008E3B18"/>
    <w:rsid w:val="008E6D54"/>
    <w:rsid w:val="008F7E1E"/>
    <w:rsid w:val="00912A7D"/>
    <w:rsid w:val="00921BFB"/>
    <w:rsid w:val="00973378"/>
    <w:rsid w:val="009900F5"/>
    <w:rsid w:val="009959E9"/>
    <w:rsid w:val="009E334D"/>
    <w:rsid w:val="009E38C6"/>
    <w:rsid w:val="00A02D30"/>
    <w:rsid w:val="00A02F0E"/>
    <w:rsid w:val="00A1637D"/>
    <w:rsid w:val="00A7184C"/>
    <w:rsid w:val="00A83547"/>
    <w:rsid w:val="00A959EB"/>
    <w:rsid w:val="00AD3693"/>
    <w:rsid w:val="00AE42E4"/>
    <w:rsid w:val="00AE6CAA"/>
    <w:rsid w:val="00B147E2"/>
    <w:rsid w:val="00B1668C"/>
    <w:rsid w:val="00B166F7"/>
    <w:rsid w:val="00B357F7"/>
    <w:rsid w:val="00B50C00"/>
    <w:rsid w:val="00B729B5"/>
    <w:rsid w:val="00B838B4"/>
    <w:rsid w:val="00BA72D7"/>
    <w:rsid w:val="00BB761E"/>
    <w:rsid w:val="00BE3789"/>
    <w:rsid w:val="00C04031"/>
    <w:rsid w:val="00C61F31"/>
    <w:rsid w:val="00C915B7"/>
    <w:rsid w:val="00C92246"/>
    <w:rsid w:val="00CC2849"/>
    <w:rsid w:val="00CE257C"/>
    <w:rsid w:val="00CF0930"/>
    <w:rsid w:val="00D05ACB"/>
    <w:rsid w:val="00D5125E"/>
    <w:rsid w:val="00D60611"/>
    <w:rsid w:val="00D70036"/>
    <w:rsid w:val="00D8098E"/>
    <w:rsid w:val="00D81519"/>
    <w:rsid w:val="00DA0C28"/>
    <w:rsid w:val="00DD4857"/>
    <w:rsid w:val="00DE6014"/>
    <w:rsid w:val="00E05674"/>
    <w:rsid w:val="00E15011"/>
    <w:rsid w:val="00E158B3"/>
    <w:rsid w:val="00E21C11"/>
    <w:rsid w:val="00E254FC"/>
    <w:rsid w:val="00E36170"/>
    <w:rsid w:val="00E52F83"/>
    <w:rsid w:val="00E64A8C"/>
    <w:rsid w:val="00E82D3C"/>
    <w:rsid w:val="00EA3164"/>
    <w:rsid w:val="00EF1C08"/>
    <w:rsid w:val="00F0607B"/>
    <w:rsid w:val="00F263EF"/>
    <w:rsid w:val="00F36217"/>
    <w:rsid w:val="00F57CBE"/>
    <w:rsid w:val="00F77915"/>
    <w:rsid w:val="00F827ED"/>
    <w:rsid w:val="00F93F1B"/>
    <w:rsid w:val="00FA49AB"/>
    <w:rsid w:val="00FA6A79"/>
    <w:rsid w:val="00FC28BB"/>
    <w:rsid w:val="00FE1509"/>
    <w:rsid w:val="00FF6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36219E"/>
  <w15:docId w15:val="{8FC419A5-E2A2-4A65-B709-4CF7DEC2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02A4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33F20"/>
  </w:style>
  <w:style w:type="paragraph" w:styleId="Footer">
    <w:name w:val="footer"/>
    <w:basedOn w:val="Normal"/>
    <w:link w:val="FooterChar"/>
    <w:uiPriority w:val="99"/>
    <w:unhideWhenUsed/>
    <w:rsid w:val="00C33F20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33F20"/>
  </w:style>
  <w:style w:type="paragraph" w:customStyle="1" w:styleId="letterbody">
    <w:name w:val="letter body"/>
    <w:basedOn w:val="Normal"/>
    <w:uiPriority w:val="99"/>
    <w:rsid w:val="005702A4"/>
    <w:pPr>
      <w:widowControl w:val="0"/>
      <w:autoSpaceDE w:val="0"/>
      <w:autoSpaceDN w:val="0"/>
      <w:adjustRightInd w:val="0"/>
      <w:spacing w:line="280" w:lineRule="atLeast"/>
      <w:jc w:val="both"/>
      <w:textAlignment w:val="center"/>
    </w:pPr>
    <w:rPr>
      <w:rFonts w:ascii="ACaslonPro-Regular" w:hAnsi="ACaslonPro-Regular" w:cs="ACaslonPro-Regular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AD36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D3693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06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p.usc.edu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effrey.miller@us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mmercamps.usc.edu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admin\Desktop\jeff\college\usc\Viterbi%20Letterhead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5597-0A13-4ED0-BD58-03C8AED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Viterbi Letterhead Word Template.dotx</Template>
  <TotalTime>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cp:lastModifiedBy>Jeffrey Miller</cp:lastModifiedBy>
  <cp:revision>4</cp:revision>
  <cp:lastPrinted>2017-04-11T13:46:00Z</cp:lastPrinted>
  <dcterms:created xsi:type="dcterms:W3CDTF">2020-09-14T22:18:00Z</dcterms:created>
  <dcterms:modified xsi:type="dcterms:W3CDTF">2020-12-03T20:58:00Z</dcterms:modified>
</cp:coreProperties>
</file>